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C58" w:rsidRDefault="008A150A">
      <w:pPr>
        <w:pStyle w:val="Title"/>
      </w:pPr>
      <w:r>
        <w:t>Heath-Medicine-Quest</w:t>
      </w:r>
      <w:r w:rsidR="00B600A1">
        <w:br/>
      </w:r>
      <w:r>
        <w:t>Website</w:t>
      </w:r>
    </w:p>
    <w:sdt>
      <w:sdtPr>
        <w:id w:val="216403978"/>
        <w:placeholder>
          <w:docPart w:val="ADC5993474D242B58F2C7E87FD9B9912"/>
        </w:placeholder>
        <w:date w:fullDate="2017-02-2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C13C58" w:rsidRDefault="008A150A">
          <w:pPr>
            <w:pStyle w:val="Subtitle"/>
          </w:pPr>
          <w:r>
            <w:t>February 27, 2017</w:t>
          </w:r>
        </w:p>
      </w:sdtContent>
    </w:sdt>
    <w:p w:rsidR="00C13C58" w:rsidRDefault="00B600A1">
      <w:pPr>
        <w:pStyle w:val="Heading1"/>
      </w:pPr>
      <w:r>
        <w:t>Overview</w:t>
      </w:r>
    </w:p>
    <w:p w:rsidR="00C13C58" w:rsidRDefault="00B600A1">
      <w:pPr>
        <w:pStyle w:val="Heading2"/>
      </w:pPr>
      <w:r>
        <w:t>Project Background and Description</w:t>
      </w:r>
    </w:p>
    <w:p w:rsidR="00C13C58" w:rsidRDefault="008A150A">
      <w:r>
        <w:t xml:space="preserve"> </w:t>
      </w:r>
      <w:r w:rsidR="00A40072">
        <w:rPr>
          <w:rFonts w:ascii="Helvetica" w:hAnsi="Helvetica" w:cs="Helvetica"/>
          <w:color w:val="000000"/>
        </w:rPr>
        <w:t>This is a website application</w:t>
      </w:r>
      <w:r>
        <w:rPr>
          <w:rFonts w:ascii="Helvetica" w:hAnsi="Helvetica" w:cs="Helvetica"/>
          <w:color w:val="000000"/>
        </w:rPr>
        <w:t xml:space="preserve"> for searching and buying </w:t>
      </w:r>
      <w:r w:rsidR="00A40072">
        <w:rPr>
          <w:rFonts w:ascii="Helvetica" w:hAnsi="Helvetica" w:cs="Helvetica"/>
          <w:color w:val="000000"/>
        </w:rPr>
        <w:t>health care products</w:t>
      </w:r>
      <w:r>
        <w:rPr>
          <w:rFonts w:ascii="Helvetica" w:hAnsi="Helvetica" w:cs="Helvetica"/>
          <w:color w:val="000000"/>
        </w:rPr>
        <w:t xml:space="preserve"> of a worldwide pharmaceutical companies.</w:t>
      </w:r>
    </w:p>
    <w:p w:rsidR="00C13C58" w:rsidRDefault="00B600A1">
      <w:pPr>
        <w:pStyle w:val="Heading2"/>
      </w:pPr>
      <w:r>
        <w:t>Project Scope</w:t>
      </w:r>
    </w:p>
    <w:p w:rsidR="008A150A" w:rsidRDefault="000E6E52" w:rsidP="008A150A">
      <w:pPr>
        <w:pStyle w:val="ListParagraph"/>
        <w:numPr>
          <w:ilvl w:val="0"/>
          <w:numId w:val="6"/>
        </w:numPr>
      </w:pPr>
      <w:r>
        <w:t xml:space="preserve">E-Commerce </w:t>
      </w:r>
      <w:r w:rsidR="008A150A">
        <w:t>Website application of searching and buying medicine online.</w:t>
      </w:r>
    </w:p>
    <w:p w:rsidR="008A150A" w:rsidRDefault="008A150A" w:rsidP="008A150A">
      <w:pPr>
        <w:pStyle w:val="ListParagraph"/>
        <w:numPr>
          <w:ilvl w:val="0"/>
          <w:numId w:val="6"/>
        </w:numPr>
      </w:pPr>
      <w:r>
        <w:t>Consists interactive interfaces to access different medicines of different category</w:t>
      </w:r>
      <w:r w:rsidR="00A40072">
        <w:t xml:space="preserve"> like Ayurveda, Homeopathy, Baby Care, Beauty Care, etc.</w:t>
      </w:r>
    </w:p>
    <w:p w:rsidR="00A40072" w:rsidRDefault="00A40072" w:rsidP="008A150A">
      <w:pPr>
        <w:pStyle w:val="ListParagraph"/>
        <w:numPr>
          <w:ilvl w:val="0"/>
          <w:numId w:val="6"/>
        </w:numPr>
      </w:pPr>
      <w:r>
        <w:t>Interfaces will enable to search medicine and add to cart hence will have option to place order with order cancellation.</w:t>
      </w:r>
    </w:p>
    <w:p w:rsidR="00A40072" w:rsidRDefault="00A40072" w:rsidP="00A40072">
      <w:pPr>
        <w:pStyle w:val="Heading2"/>
      </w:pPr>
      <w:r>
        <w:t>Software and Hardware</w:t>
      </w:r>
      <w:r>
        <w:t xml:space="preserve"> Requirements</w:t>
      </w:r>
    </w:p>
    <w:p w:rsidR="00A40072" w:rsidRDefault="00A40072" w:rsidP="00A40072">
      <w:pPr>
        <w:pStyle w:val="ListParagraph"/>
        <w:numPr>
          <w:ilvl w:val="0"/>
          <w:numId w:val="7"/>
        </w:numPr>
      </w:pPr>
      <w:r>
        <w:t>Software</w:t>
      </w:r>
    </w:p>
    <w:p w:rsidR="00A40072" w:rsidRDefault="00A40072" w:rsidP="00A40072">
      <w:pPr>
        <w:pStyle w:val="ListParagraph"/>
        <w:numPr>
          <w:ilvl w:val="1"/>
          <w:numId w:val="7"/>
        </w:numPr>
      </w:pPr>
      <w:r>
        <w:t>HTML5, CSS, Bootstrap</w:t>
      </w:r>
      <w:r w:rsidR="00487EA9">
        <w:t>, JSP</w:t>
      </w:r>
      <w:bookmarkStart w:id="0" w:name="_GoBack"/>
      <w:bookmarkEnd w:id="0"/>
    </w:p>
    <w:p w:rsidR="00A40072" w:rsidRDefault="00A40072" w:rsidP="00A40072">
      <w:pPr>
        <w:pStyle w:val="ListParagraph"/>
        <w:numPr>
          <w:ilvl w:val="1"/>
          <w:numId w:val="7"/>
        </w:numPr>
      </w:pPr>
      <w:r>
        <w:t>JavaScript, jQuery</w:t>
      </w:r>
      <w:r w:rsidR="00487EA9">
        <w:t>, JSON</w:t>
      </w:r>
    </w:p>
    <w:p w:rsidR="00A40072" w:rsidRDefault="00A40072" w:rsidP="00A40072">
      <w:pPr>
        <w:pStyle w:val="ListParagraph"/>
        <w:numPr>
          <w:ilvl w:val="1"/>
          <w:numId w:val="7"/>
        </w:numPr>
      </w:pPr>
      <w:r>
        <w:t>Java, Spring MVC, Hibernate</w:t>
      </w:r>
    </w:p>
    <w:p w:rsidR="00A40072" w:rsidRDefault="00A40072" w:rsidP="00A40072">
      <w:pPr>
        <w:pStyle w:val="ListParagraph"/>
        <w:numPr>
          <w:ilvl w:val="1"/>
          <w:numId w:val="7"/>
        </w:numPr>
      </w:pPr>
      <w:r>
        <w:t>H2 Database</w:t>
      </w:r>
    </w:p>
    <w:p w:rsidR="00487EA9" w:rsidRDefault="00487EA9" w:rsidP="00A40072">
      <w:pPr>
        <w:pStyle w:val="ListParagraph"/>
        <w:numPr>
          <w:ilvl w:val="1"/>
          <w:numId w:val="7"/>
        </w:numPr>
      </w:pPr>
      <w:r>
        <w:t>Version Control</w:t>
      </w:r>
    </w:p>
    <w:p w:rsidR="00A40072" w:rsidRDefault="00A40072" w:rsidP="00A40072">
      <w:pPr>
        <w:pStyle w:val="ListParagraph"/>
        <w:numPr>
          <w:ilvl w:val="0"/>
          <w:numId w:val="7"/>
        </w:numPr>
      </w:pPr>
      <w:r>
        <w:t>Hardware</w:t>
      </w:r>
    </w:p>
    <w:p w:rsidR="00487EA9" w:rsidRDefault="00487EA9" w:rsidP="00487EA9">
      <w:pPr>
        <w:pStyle w:val="ListParagraph"/>
        <w:numPr>
          <w:ilvl w:val="1"/>
          <w:numId w:val="7"/>
        </w:numPr>
      </w:pPr>
      <w:r>
        <w:t>Processor - Intel Core i5/i7</w:t>
      </w:r>
    </w:p>
    <w:p w:rsidR="00487EA9" w:rsidRDefault="00487EA9" w:rsidP="00487EA9">
      <w:pPr>
        <w:pStyle w:val="ListParagraph"/>
        <w:numPr>
          <w:ilvl w:val="1"/>
          <w:numId w:val="7"/>
        </w:numPr>
      </w:pPr>
      <w:r>
        <w:t>Installed Memory(RAM) – At least 4.00GB</w:t>
      </w:r>
    </w:p>
    <w:p w:rsidR="00487EA9" w:rsidRDefault="00487EA9" w:rsidP="00487EA9">
      <w:pPr>
        <w:pStyle w:val="ListParagraph"/>
        <w:numPr>
          <w:ilvl w:val="1"/>
          <w:numId w:val="7"/>
        </w:numPr>
      </w:pPr>
      <w:r>
        <w:t>System Type – 64 bit OS, x64 based processor</w:t>
      </w:r>
    </w:p>
    <w:p w:rsidR="00487EA9" w:rsidRPr="00A40072" w:rsidRDefault="00487EA9" w:rsidP="00487EA9">
      <w:pPr>
        <w:pStyle w:val="ListParagraph"/>
        <w:numPr>
          <w:ilvl w:val="1"/>
          <w:numId w:val="7"/>
        </w:numPr>
      </w:pPr>
      <w:r>
        <w:t>Network - Internet</w:t>
      </w:r>
    </w:p>
    <w:p w:rsidR="00A40072" w:rsidRPr="008A150A" w:rsidRDefault="00A40072" w:rsidP="00A40072"/>
    <w:p w:rsidR="00C13C58" w:rsidRDefault="008A150A" w:rsidP="008A150A">
      <w:pPr>
        <w:pStyle w:val="Heading2"/>
      </w:pPr>
      <w:r>
        <w:t xml:space="preserve"> </w:t>
      </w:r>
      <w:r w:rsidR="00B600A1">
        <w:t>High-Level Requirements</w:t>
      </w:r>
    </w:p>
    <w:p w:rsidR="00C13C58" w:rsidRDefault="00487EA9">
      <w:pPr>
        <w:pStyle w:val="NoSpacing"/>
      </w:pPr>
      <w:r>
        <w:t xml:space="preserve"> </w:t>
      </w:r>
    </w:p>
    <w:p w:rsidR="00C13C58" w:rsidRDefault="00487EA9">
      <w:r>
        <w:t>This</w:t>
      </w:r>
      <w:r w:rsidR="00B600A1">
        <w:t xml:space="preserve"> system </w:t>
      </w:r>
      <w:r w:rsidR="00B600A1">
        <w:t>include</w:t>
      </w:r>
      <w:r>
        <w:t>s</w:t>
      </w:r>
      <w:r w:rsidR="00B600A1">
        <w:t xml:space="preserve"> the following:</w:t>
      </w:r>
    </w:p>
    <w:p w:rsidR="00C13C58" w:rsidRDefault="00B600A1">
      <w:pPr>
        <w:pStyle w:val="ListBullet"/>
      </w:pPr>
      <w:r>
        <w:t>Ability to allow both internal</w:t>
      </w:r>
      <w:r>
        <w:t xml:space="preserve"> and external users to access the application without downloading any software</w:t>
      </w:r>
      <w:r w:rsidR="00487EA9">
        <w:t>.</w:t>
      </w:r>
    </w:p>
    <w:p w:rsidR="00C13C58" w:rsidRDefault="00B600A1">
      <w:pPr>
        <w:pStyle w:val="ListBullet"/>
      </w:pPr>
      <w:r>
        <w:t>Ability to interface with the existing data</w:t>
      </w:r>
      <w:r w:rsidR="00487EA9">
        <w:t xml:space="preserve">base </w:t>
      </w:r>
      <w:r>
        <w:t>application</w:t>
      </w:r>
      <w:r w:rsidR="00487EA9">
        <w:t>.</w:t>
      </w:r>
    </w:p>
    <w:p w:rsidR="00C13C58" w:rsidRDefault="00B600A1">
      <w:pPr>
        <w:pStyle w:val="ListBullet"/>
      </w:pPr>
      <w:r>
        <w:t>Ability to incorporate automated routing and notifications based on business rules</w:t>
      </w:r>
      <w:r w:rsidR="00487EA9">
        <w:t>(optional).</w:t>
      </w:r>
    </w:p>
    <w:p w:rsidR="00C13C58" w:rsidRDefault="00B600A1">
      <w:pPr>
        <w:pStyle w:val="Heading2"/>
      </w:pPr>
      <w:r>
        <w:t>Deliverables</w:t>
      </w:r>
    </w:p>
    <w:p w:rsidR="00C13C58" w:rsidRDefault="000E6E52" w:rsidP="000E6E52">
      <w:pPr>
        <w:pStyle w:val="ListParagraph"/>
        <w:numPr>
          <w:ilvl w:val="0"/>
          <w:numId w:val="9"/>
        </w:numPr>
      </w:pPr>
      <w:r>
        <w:t xml:space="preserve">Admin User will be able to </w:t>
      </w:r>
      <w:r w:rsidR="00CB486A">
        <w:t>insert, update and remove products</w:t>
      </w:r>
      <w:r>
        <w:t>.</w:t>
      </w:r>
    </w:p>
    <w:p w:rsidR="000E6E52" w:rsidRDefault="000E6E52" w:rsidP="000E6E52">
      <w:pPr>
        <w:pStyle w:val="ListParagraph"/>
        <w:numPr>
          <w:ilvl w:val="0"/>
          <w:numId w:val="9"/>
        </w:numPr>
      </w:pPr>
      <w:r>
        <w:t>Customer User will be able to search product of different categories.</w:t>
      </w:r>
    </w:p>
    <w:p w:rsidR="000E6E52" w:rsidRDefault="000E6E52" w:rsidP="000E6E52">
      <w:pPr>
        <w:pStyle w:val="ListParagraph"/>
        <w:numPr>
          <w:ilvl w:val="0"/>
          <w:numId w:val="9"/>
        </w:numPr>
      </w:pPr>
      <w:r>
        <w:lastRenderedPageBreak/>
        <w:t>Customer User will be able to</w:t>
      </w:r>
      <w:r>
        <w:t xml:space="preserve"> view product detail with product name, effects,</w:t>
      </w:r>
      <w:r w:rsidR="00CB486A">
        <w:t xml:space="preserve"> benefit of usage,</w:t>
      </w:r>
      <w:r>
        <w:t xml:space="preserve"> brand name, price, available sizes, </w:t>
      </w:r>
      <w:r w:rsidR="00CB486A">
        <w:t>etc.</w:t>
      </w:r>
    </w:p>
    <w:p w:rsidR="00CB486A" w:rsidRDefault="00CB486A" w:rsidP="000E6E52">
      <w:pPr>
        <w:pStyle w:val="ListParagraph"/>
        <w:numPr>
          <w:ilvl w:val="0"/>
          <w:numId w:val="9"/>
        </w:numPr>
      </w:pPr>
      <w:r>
        <w:t>Customer will be able to add product to the Cart to buy any product. More than one product can be added to the cart.</w:t>
      </w:r>
    </w:p>
    <w:p w:rsidR="00CB486A" w:rsidRDefault="00CB486A" w:rsidP="000E6E52">
      <w:pPr>
        <w:pStyle w:val="ListParagraph"/>
        <w:numPr>
          <w:ilvl w:val="0"/>
          <w:numId w:val="9"/>
        </w:numPr>
      </w:pPr>
      <w:r>
        <w:t>Order can be placed by the Customer from cart.</w:t>
      </w:r>
    </w:p>
    <w:p w:rsidR="00CB486A" w:rsidRDefault="00CB486A" w:rsidP="000E6E52">
      <w:pPr>
        <w:pStyle w:val="ListParagraph"/>
        <w:numPr>
          <w:ilvl w:val="0"/>
          <w:numId w:val="9"/>
        </w:numPr>
      </w:pPr>
      <w:r>
        <w:t>Placing order will be completed with Order Summary.</w:t>
      </w:r>
    </w:p>
    <w:p w:rsidR="00CB486A" w:rsidRDefault="00CB486A" w:rsidP="00CB486A">
      <w:pPr>
        <w:pStyle w:val="ListParagraph"/>
      </w:pPr>
    </w:p>
    <w:p w:rsidR="00C13C58" w:rsidRDefault="00B600A1">
      <w:pPr>
        <w:pStyle w:val="Heading1"/>
      </w:pPr>
      <w:r>
        <w:t>Approval and Authority to Proceed</w:t>
      </w:r>
    </w:p>
    <w:p w:rsidR="00C13C58" w:rsidRDefault="00C13C58"/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96"/>
        <w:gridCol w:w="3596"/>
        <w:gridCol w:w="2158"/>
      </w:tblGrid>
      <w:tr w:rsidR="00C13C58" w:rsidTr="00C13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C13C58" w:rsidRDefault="00B600A1">
            <w:r>
              <w:t>Name</w:t>
            </w:r>
          </w:p>
        </w:tc>
        <w:tc>
          <w:tcPr>
            <w:tcW w:w="1923" w:type="pct"/>
          </w:tcPr>
          <w:p w:rsidR="00C13C58" w:rsidRDefault="00B600A1">
            <w:r>
              <w:t>Title</w:t>
            </w:r>
          </w:p>
        </w:tc>
        <w:tc>
          <w:tcPr>
            <w:tcW w:w="1155" w:type="pct"/>
          </w:tcPr>
          <w:p w:rsidR="00C13C58" w:rsidRDefault="00B600A1">
            <w:r>
              <w:t>Date</w:t>
            </w:r>
          </w:p>
        </w:tc>
      </w:tr>
      <w:tr w:rsidR="00C13C58" w:rsidTr="00C13C58">
        <w:tc>
          <w:tcPr>
            <w:tcW w:w="1923" w:type="pct"/>
          </w:tcPr>
          <w:p w:rsidR="00C13C58" w:rsidRDefault="00C13C58"/>
        </w:tc>
        <w:tc>
          <w:tcPr>
            <w:tcW w:w="1923" w:type="pct"/>
          </w:tcPr>
          <w:p w:rsidR="00C13C58" w:rsidRDefault="00C13C58"/>
        </w:tc>
        <w:tc>
          <w:tcPr>
            <w:tcW w:w="1155" w:type="pct"/>
          </w:tcPr>
          <w:p w:rsidR="00C13C58" w:rsidRDefault="00C13C58"/>
        </w:tc>
      </w:tr>
      <w:tr w:rsidR="00C13C58" w:rsidTr="00C13C58">
        <w:tc>
          <w:tcPr>
            <w:tcW w:w="1923" w:type="pct"/>
          </w:tcPr>
          <w:p w:rsidR="00C13C58" w:rsidRDefault="00C13C58"/>
        </w:tc>
        <w:tc>
          <w:tcPr>
            <w:tcW w:w="1923" w:type="pct"/>
          </w:tcPr>
          <w:p w:rsidR="00C13C58" w:rsidRDefault="00C13C58"/>
        </w:tc>
        <w:tc>
          <w:tcPr>
            <w:tcW w:w="1155" w:type="pct"/>
          </w:tcPr>
          <w:p w:rsidR="00C13C58" w:rsidRDefault="00C13C58"/>
        </w:tc>
      </w:tr>
      <w:tr w:rsidR="00C13C58" w:rsidTr="00C13C58">
        <w:tc>
          <w:tcPr>
            <w:tcW w:w="1923" w:type="pct"/>
          </w:tcPr>
          <w:p w:rsidR="00C13C58" w:rsidRDefault="00C13C58"/>
        </w:tc>
        <w:tc>
          <w:tcPr>
            <w:tcW w:w="1923" w:type="pct"/>
          </w:tcPr>
          <w:p w:rsidR="00C13C58" w:rsidRDefault="00C13C58"/>
        </w:tc>
        <w:tc>
          <w:tcPr>
            <w:tcW w:w="1155" w:type="pct"/>
          </w:tcPr>
          <w:p w:rsidR="00C13C58" w:rsidRDefault="00C13C58"/>
        </w:tc>
      </w:tr>
    </w:tbl>
    <w:p w:rsidR="00C13C58" w:rsidRDefault="00C13C58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C13C58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C13C58" w:rsidRDefault="00C13C58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C13C58" w:rsidRDefault="00C13C58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C13C58" w:rsidRDefault="00C13C58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C13C58" w:rsidRDefault="00C13C58">
            <w:pPr>
              <w:pStyle w:val="NoSpacing"/>
            </w:pPr>
          </w:p>
        </w:tc>
        <w:tc>
          <w:tcPr>
            <w:tcW w:w="307" w:type="pct"/>
            <w:vAlign w:val="bottom"/>
          </w:tcPr>
          <w:p w:rsidR="00C13C58" w:rsidRDefault="00C13C58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C13C58" w:rsidRDefault="00C13C58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C13C58" w:rsidRDefault="00C13C58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C13C58" w:rsidRDefault="00C13C58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C13C58" w:rsidRDefault="00C13C58">
            <w:pPr>
              <w:pStyle w:val="NoSpacing"/>
            </w:pPr>
          </w:p>
        </w:tc>
      </w:tr>
      <w:tr w:rsidR="00C13C58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C13C58" w:rsidRDefault="00B600A1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C13C58" w:rsidRDefault="00C13C58"/>
        </w:tc>
        <w:tc>
          <w:tcPr>
            <w:tcW w:w="93" w:type="pct"/>
          </w:tcPr>
          <w:p w:rsidR="00C13C58" w:rsidRDefault="00C13C58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C13C58" w:rsidRDefault="00B600A1">
            <w:r>
              <w:t>Date</w:t>
            </w:r>
          </w:p>
        </w:tc>
        <w:tc>
          <w:tcPr>
            <w:tcW w:w="307" w:type="pct"/>
          </w:tcPr>
          <w:p w:rsidR="00C13C58" w:rsidRDefault="00C13C58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C13C58" w:rsidRDefault="00B600A1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C13C58" w:rsidRDefault="00C13C58"/>
        </w:tc>
        <w:tc>
          <w:tcPr>
            <w:tcW w:w="93" w:type="pct"/>
          </w:tcPr>
          <w:p w:rsidR="00C13C58" w:rsidRDefault="00C13C58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C13C58" w:rsidRDefault="00B600A1">
            <w:r>
              <w:t>Date</w:t>
            </w:r>
          </w:p>
        </w:tc>
      </w:tr>
    </w:tbl>
    <w:p w:rsidR="00C13C58" w:rsidRDefault="00C13C58"/>
    <w:sectPr w:rsidR="00C13C5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0A1" w:rsidRDefault="00B600A1">
      <w:pPr>
        <w:spacing w:after="0" w:line="240" w:lineRule="auto"/>
      </w:pPr>
      <w:r>
        <w:separator/>
      </w:r>
    </w:p>
  </w:endnote>
  <w:endnote w:type="continuationSeparator" w:id="0">
    <w:p w:rsidR="00B600A1" w:rsidRDefault="00B6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0A1" w:rsidRDefault="00B600A1">
      <w:pPr>
        <w:spacing w:after="0" w:line="240" w:lineRule="auto"/>
      </w:pPr>
      <w:r>
        <w:separator/>
      </w:r>
    </w:p>
  </w:footnote>
  <w:footnote w:type="continuationSeparator" w:id="0">
    <w:p w:rsidR="00B600A1" w:rsidRDefault="00B6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C58" w:rsidRDefault="00B600A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3C58" w:rsidRDefault="00B600A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B486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C13C58" w:rsidRDefault="00B600A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B486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57270"/>
    <w:multiLevelType w:val="hybridMultilevel"/>
    <w:tmpl w:val="2B42D9B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27DA031B"/>
    <w:multiLevelType w:val="hybridMultilevel"/>
    <w:tmpl w:val="899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2241C"/>
    <w:multiLevelType w:val="hybridMultilevel"/>
    <w:tmpl w:val="F730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A666C"/>
    <w:multiLevelType w:val="hybridMultilevel"/>
    <w:tmpl w:val="1DB2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0A"/>
    <w:rsid w:val="000E6E52"/>
    <w:rsid w:val="00487EA9"/>
    <w:rsid w:val="008A150A"/>
    <w:rsid w:val="00A40072"/>
    <w:rsid w:val="00B600A1"/>
    <w:rsid w:val="00C13C58"/>
    <w:rsid w:val="00CB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511845-B1F4-4071-B67C-8394189E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8A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PA%20B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C5993474D242B58F2C7E87FD9B9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A9AD1-BBAE-45EF-83FA-FE2780F9AC16}"/>
      </w:docPartPr>
      <w:docPartBody>
        <w:p w:rsidR="00000000" w:rsidRDefault="00017124">
          <w:pPr>
            <w:pStyle w:val="ADC5993474D242B58F2C7E87FD9B9912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24"/>
    <w:rsid w:val="0001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9046527994A62904FF537D5B95CC0">
    <w:name w:val="2549046527994A62904FF537D5B95CC0"/>
  </w:style>
  <w:style w:type="paragraph" w:customStyle="1" w:styleId="ADC5993474D242B58F2C7E87FD9B9912">
    <w:name w:val="ADC5993474D242B58F2C7E87FD9B991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AEB6FA954F4C269BB1B23E2506BFEF">
    <w:name w:val="05AEB6FA954F4C269BB1B23E2506B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79BCCA-AB8C-4545-9C41-AAFC1B7A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LOPA B</dc:creator>
  <cp:keywords/>
  <cp:lastModifiedBy>LOPA B</cp:lastModifiedBy>
  <cp:revision>1</cp:revision>
  <dcterms:created xsi:type="dcterms:W3CDTF">2017-02-27T07:04:00Z</dcterms:created>
  <dcterms:modified xsi:type="dcterms:W3CDTF">2017-02-27T07:56:00Z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